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73E6" w14:textId="696435D0" w:rsidR="003D0B8F" w:rsidRDefault="00D16F32" w:rsidP="000319B8"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2307E50" wp14:editId="511CD1EC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254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DCE92" w14:textId="43E00827" w:rsidR="00D529E3" w:rsidRDefault="00D529E3" w:rsidP="00D529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02307E50" id="Rectángulo 1" o:spid="_x0000_s1026" alt="&quot;&quot;" style="position:absolute;left:0;text-align:left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" stroked="f" strokeweight="1pt">
                <v:fill r:id="rId11" o:title="" recolor="t" rotate="t" type="frame"/>
                <v:textbox>
                  <w:txbxContent>
                    <w:p w14:paraId="12BDCE92" w14:textId="43E00827" w:rsidR="00D529E3" w:rsidRDefault="00D529E3" w:rsidP="00D529E3"/>
                  </w:txbxContent>
                </v:textbox>
                <w10:wrap anchorx="page"/>
                <w10:anchorlock/>
              </v:rect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iseño de tabla"/>
      </w:tblPr>
      <w:tblGrid>
        <w:gridCol w:w="1063"/>
        <w:gridCol w:w="5871"/>
        <w:gridCol w:w="691"/>
        <w:gridCol w:w="5991"/>
        <w:gridCol w:w="1062"/>
      </w:tblGrid>
      <w:tr w:rsidR="003D0B8F" w:rsidRPr="00895B2D" w14:paraId="5E31F5EF" w14:textId="77777777" w:rsidTr="00CA4DEF">
        <w:trPr>
          <w:trHeight w:val="2510"/>
        </w:trPr>
        <w:tc>
          <w:tcPr>
            <w:tcW w:w="13680" w:type="dxa"/>
            <w:gridSpan w:val="5"/>
            <w:vAlign w:val="bottom"/>
          </w:tcPr>
          <w:p w14:paraId="587A12D9" w14:textId="447157C9" w:rsidR="003D0B8F" w:rsidRPr="00895B2D" w:rsidRDefault="0090304B" w:rsidP="00895B2D">
            <w:pPr>
              <w:pStyle w:val="Ttulo"/>
            </w:pPr>
            <w:r>
              <w:rPr>
                <w:noProof/>
                <w:lang w:bidi="es-ES"/>
              </w:rPr>
              <w:drawing>
                <wp:anchor distT="0" distB="0" distL="114300" distR="114300" simplePos="0" relativeHeight="251662336" behindDoc="0" locked="0" layoutInCell="1" allowOverlap="1" wp14:anchorId="6AF49C2E" wp14:editId="0B8E33DC">
                  <wp:simplePos x="0" y="0"/>
                  <wp:positionH relativeFrom="column">
                    <wp:posOffset>7419975</wp:posOffset>
                  </wp:positionH>
                  <wp:positionV relativeFrom="paragraph">
                    <wp:posOffset>-1084580</wp:posOffset>
                  </wp:positionV>
                  <wp:extent cx="969645" cy="1257300"/>
                  <wp:effectExtent l="0" t="0" r="1905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64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9E3">
              <w:t>técnico en alimentos</w:t>
            </w:r>
          </w:p>
        </w:tc>
      </w:tr>
      <w:tr w:rsidR="003D0B8F" w:rsidRPr="00895B2D" w14:paraId="56CE6E91" w14:textId="77777777" w:rsidTr="00CA4DEF">
        <w:trPr>
          <w:trHeight w:val="1440"/>
        </w:trPr>
        <w:tc>
          <w:tcPr>
            <w:tcW w:w="13680" w:type="dxa"/>
            <w:gridSpan w:val="5"/>
            <w:vAlign w:val="bottom"/>
          </w:tcPr>
          <w:p w14:paraId="3DB4A944" w14:textId="1173C8C5" w:rsidR="003D0B8F" w:rsidRPr="00895B2D" w:rsidRDefault="00272DEF" w:rsidP="00895B2D">
            <w:pPr>
              <w:pStyle w:val="Subttulo"/>
            </w:pPr>
            <w:sdt>
              <w:sdtPr>
                <w:id w:val="-1187287680"/>
                <w:placeholder>
                  <w:docPart w:val="05C473530F354E5089B51F98519A611B"/>
                </w:placeholder>
                <w:temporary/>
                <w:showingPlcHdr/>
                <w15:appearance w15:val="hidden"/>
              </w:sdtPr>
              <w:sdtEndPr/>
              <w:sdtContent>
                <w:r w:rsidR="00364453" w:rsidRPr="00895B2D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3D0B8F" w:rsidRPr="00895B2D" w14:paraId="3C655F6F" w14:textId="77777777" w:rsidTr="00CA4DEF">
        <w:trPr>
          <w:trHeight w:val="1800"/>
        </w:trPr>
        <w:tc>
          <w:tcPr>
            <w:tcW w:w="13680" w:type="dxa"/>
            <w:gridSpan w:val="5"/>
            <w:vAlign w:val="center"/>
          </w:tcPr>
          <w:p w14:paraId="48749AD9" w14:textId="4F204033" w:rsidR="003D0B8F" w:rsidRPr="00D529E3" w:rsidRDefault="00D529E3" w:rsidP="00895B2D">
            <w:pPr>
              <w:pStyle w:val="Ttulo1"/>
              <w:rPr>
                <w:sz w:val="80"/>
                <w:szCs w:val="80"/>
              </w:rPr>
            </w:pPr>
            <w:r w:rsidRPr="00D529E3">
              <w:rPr>
                <w:sz w:val="80"/>
                <w:szCs w:val="80"/>
              </w:rPr>
              <w:t>Alejandro Rodríguez Xicoténcatl</w:t>
            </w:r>
          </w:p>
        </w:tc>
      </w:tr>
      <w:tr w:rsidR="003D0B8F" w:rsidRPr="00895B2D" w14:paraId="76735C61" w14:textId="77777777" w:rsidTr="00CA4DEF">
        <w:trPr>
          <w:trHeight w:val="1296"/>
        </w:trPr>
        <w:tc>
          <w:tcPr>
            <w:tcW w:w="13680" w:type="dxa"/>
            <w:gridSpan w:val="5"/>
          </w:tcPr>
          <w:p w14:paraId="180AEEAF" w14:textId="3E4258E4" w:rsidR="00283F5C" w:rsidRPr="00895B2D" w:rsidRDefault="00D529E3" w:rsidP="00895B2D">
            <w:pPr>
              <w:pStyle w:val="Subttulo"/>
            </w:pPr>
            <w:r>
              <w:t xml:space="preserve">Por su rendimiento escolar durante el nivel medio superior en el CECyT No.19 “Leona Vicario” </w:t>
            </w:r>
          </w:p>
        </w:tc>
      </w:tr>
      <w:tr w:rsidR="008B138A" w14:paraId="0BBD4E25" w14:textId="77777777" w:rsidTr="00CA4DEF">
        <w:trPr>
          <w:trHeight w:val="1652"/>
        </w:trPr>
        <w:tc>
          <w:tcPr>
            <w:tcW w:w="990" w:type="dxa"/>
          </w:tcPr>
          <w:p w14:paraId="42ABE6E8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14:paraId="57C61AE3" w14:textId="39E3444E" w:rsidR="00895B2D" w:rsidRDefault="00D529E3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EC04165" wp14:editId="30D47078">
                  <wp:simplePos x="0" y="0"/>
                  <wp:positionH relativeFrom="column">
                    <wp:posOffset>-675005</wp:posOffset>
                  </wp:positionH>
                  <wp:positionV relativeFrom="paragraph">
                    <wp:posOffset>-706755</wp:posOffset>
                  </wp:positionV>
                  <wp:extent cx="4562475" cy="1897990"/>
                  <wp:effectExtent l="0" t="0" r="0" b="0"/>
                  <wp:wrapNone/>
                  <wp:docPr id="4" name="Imagen 4" descr="Firma png Juan José Pérez - Psicología Cent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rma png Juan José Pérez - Psicología Cent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18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44" w:type="dxa"/>
          </w:tcPr>
          <w:p w14:paraId="660250AD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584" w:type="dxa"/>
            <w:tcBorders>
              <w:bottom w:val="single" w:sz="4" w:space="0" w:color="auto"/>
            </w:tcBorders>
          </w:tcPr>
          <w:p w14:paraId="01DDF15E" w14:textId="1259000B" w:rsidR="00895B2D" w:rsidRDefault="00E809C3" w:rsidP="006C6D4A">
            <w:pPr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452B53A" wp14:editId="599380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-189865</wp:posOffset>
                  </wp:positionV>
                  <wp:extent cx="2300792" cy="1355090"/>
                  <wp:effectExtent l="0" t="0" r="4445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792" cy="135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90" w:type="dxa"/>
            <w:tcBorders>
              <w:left w:val="nil"/>
            </w:tcBorders>
          </w:tcPr>
          <w:p w14:paraId="3A814192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156BE4" w:rsidRPr="00895B2D" w14:paraId="754DB5E5" w14:textId="77777777" w:rsidTr="00156BE4">
        <w:trPr>
          <w:trHeight w:val="1584"/>
        </w:trPr>
        <w:tc>
          <w:tcPr>
            <w:tcW w:w="990" w:type="dxa"/>
          </w:tcPr>
          <w:p w14:paraId="786B8C39" w14:textId="77777777" w:rsidR="00156BE4" w:rsidRPr="00895B2D" w:rsidRDefault="00156BE4" w:rsidP="00156BE4"/>
        </w:tc>
        <w:tc>
          <w:tcPr>
            <w:tcW w:w="5472" w:type="dxa"/>
          </w:tcPr>
          <w:p w14:paraId="50EF5C0B" w14:textId="58878CD1" w:rsidR="00156BE4" w:rsidRPr="00895B2D" w:rsidRDefault="00D529E3" w:rsidP="00895B2D">
            <w:pPr>
              <w:pStyle w:val="Nombredelmoderador"/>
            </w:pPr>
            <w:r>
              <w:t>DIRECTOR, ENRIQUE MACÍAS MAYA</w:t>
            </w:r>
          </w:p>
        </w:tc>
        <w:tc>
          <w:tcPr>
            <w:tcW w:w="644" w:type="dxa"/>
          </w:tcPr>
          <w:p w14:paraId="09AAFD39" w14:textId="77777777" w:rsidR="00156BE4" w:rsidRPr="00895B2D" w:rsidRDefault="00156BE4" w:rsidP="00895B2D"/>
        </w:tc>
        <w:tc>
          <w:tcPr>
            <w:tcW w:w="5584" w:type="dxa"/>
            <w:tcBorders>
              <w:top w:val="single" w:sz="4" w:space="0" w:color="auto"/>
            </w:tcBorders>
          </w:tcPr>
          <w:p w14:paraId="7FC12468" w14:textId="22DE4F83" w:rsidR="00156BE4" w:rsidRPr="00895B2D" w:rsidRDefault="00E809C3" w:rsidP="00895B2D">
            <w:pPr>
              <w:pStyle w:val="Fechaalaizquierda"/>
              <w:framePr w:wrap="around"/>
            </w:pPr>
            <w:r>
              <w:t>dae, eLISA GUADALUPE RAMIREZ CORRO</w:t>
            </w:r>
          </w:p>
        </w:tc>
        <w:tc>
          <w:tcPr>
            <w:tcW w:w="990" w:type="dxa"/>
          </w:tcPr>
          <w:p w14:paraId="2F9EAC88" w14:textId="77777777" w:rsidR="00156BE4" w:rsidRPr="00895B2D" w:rsidRDefault="00156BE4" w:rsidP="00895B2D">
            <w:pPr>
              <w:pStyle w:val="Fechaalaizquierda"/>
              <w:framePr w:wrap="around"/>
            </w:pPr>
          </w:p>
        </w:tc>
      </w:tr>
    </w:tbl>
    <w:p w14:paraId="4147FFE3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3465F9">
      <w:pgSz w:w="16838" w:h="11906" w:orient="landscape" w:code="9"/>
      <w:pgMar w:top="720" w:right="1080" w:bottom="288" w:left="108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10FD" w14:textId="77777777" w:rsidR="00272DEF" w:rsidRDefault="00272DEF" w:rsidP="0010090C">
      <w:r>
        <w:separator/>
      </w:r>
    </w:p>
  </w:endnote>
  <w:endnote w:type="continuationSeparator" w:id="0">
    <w:p w14:paraId="6CC9386A" w14:textId="77777777" w:rsidR="00272DEF" w:rsidRDefault="00272DEF" w:rsidP="0010090C">
      <w:r>
        <w:continuationSeparator/>
      </w:r>
    </w:p>
  </w:endnote>
  <w:endnote w:type="continuationNotice" w:id="1">
    <w:p w14:paraId="7C1D2597" w14:textId="77777777" w:rsidR="00272DEF" w:rsidRDefault="00272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C6D7" w14:textId="77777777" w:rsidR="00272DEF" w:rsidRDefault="00272DEF" w:rsidP="0010090C">
      <w:r>
        <w:separator/>
      </w:r>
    </w:p>
  </w:footnote>
  <w:footnote w:type="continuationSeparator" w:id="0">
    <w:p w14:paraId="18217FA1" w14:textId="77777777" w:rsidR="00272DEF" w:rsidRDefault="00272DEF" w:rsidP="0010090C">
      <w:r>
        <w:continuationSeparator/>
      </w:r>
    </w:p>
  </w:footnote>
  <w:footnote w:type="continuationNotice" w:id="1">
    <w:p w14:paraId="5E6CC276" w14:textId="77777777" w:rsidR="00272DEF" w:rsidRDefault="00272DE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E3"/>
    <w:rsid w:val="000319B8"/>
    <w:rsid w:val="000E1561"/>
    <w:rsid w:val="0010090C"/>
    <w:rsid w:val="00156BE4"/>
    <w:rsid w:val="001E3AAD"/>
    <w:rsid w:val="001E755D"/>
    <w:rsid w:val="00272DEF"/>
    <w:rsid w:val="00283F5C"/>
    <w:rsid w:val="00286146"/>
    <w:rsid w:val="00320A2E"/>
    <w:rsid w:val="003465F9"/>
    <w:rsid w:val="00364453"/>
    <w:rsid w:val="003C0805"/>
    <w:rsid w:val="003D0B8F"/>
    <w:rsid w:val="00404D14"/>
    <w:rsid w:val="004377B2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F4A87"/>
    <w:rsid w:val="00754A95"/>
    <w:rsid w:val="00815071"/>
    <w:rsid w:val="00862549"/>
    <w:rsid w:val="00895B2D"/>
    <w:rsid w:val="00897C2E"/>
    <w:rsid w:val="008B138A"/>
    <w:rsid w:val="008B3920"/>
    <w:rsid w:val="008D3301"/>
    <w:rsid w:val="0090304B"/>
    <w:rsid w:val="00942404"/>
    <w:rsid w:val="00967BFA"/>
    <w:rsid w:val="009A58E2"/>
    <w:rsid w:val="009F5195"/>
    <w:rsid w:val="00A21AD3"/>
    <w:rsid w:val="00A22D03"/>
    <w:rsid w:val="00A4188E"/>
    <w:rsid w:val="00A71B25"/>
    <w:rsid w:val="00A72576"/>
    <w:rsid w:val="00A95464"/>
    <w:rsid w:val="00AF6532"/>
    <w:rsid w:val="00B13B86"/>
    <w:rsid w:val="00B30004"/>
    <w:rsid w:val="00B94BC9"/>
    <w:rsid w:val="00BF5FEF"/>
    <w:rsid w:val="00CA25FE"/>
    <w:rsid w:val="00CA4DEF"/>
    <w:rsid w:val="00CB6244"/>
    <w:rsid w:val="00CC41DB"/>
    <w:rsid w:val="00CE1C46"/>
    <w:rsid w:val="00D16F32"/>
    <w:rsid w:val="00D529E3"/>
    <w:rsid w:val="00E00CB3"/>
    <w:rsid w:val="00E405EE"/>
    <w:rsid w:val="00E809C3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3ECA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Ttulo1">
    <w:name w:val="heading 1"/>
    <w:basedOn w:val="Normal"/>
    <w:next w:val="Normal"/>
    <w:link w:val="Ttulo1C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95B2D"/>
    <w:rPr>
      <w:rFonts w:asciiTheme="majorHAnsi" w:hAnsiTheme="majorHAnsi"/>
      <w:caps/>
      <w:color w:val="62B1BF" w:themeColor="accent3"/>
      <w:spacing w:val="50"/>
      <w:kern w:val="44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895B2D"/>
    <w:rPr>
      <w:rFonts w:asciiTheme="majorHAnsi" w:hAnsiTheme="majorHAnsi"/>
      <w:spacing w:val="20"/>
    </w:rPr>
  </w:style>
  <w:style w:type="paragraph" w:customStyle="1" w:styleId="Nombredelmoderador">
    <w:name w:val="Nombre del moderador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Fechaalaizquierda">
    <w:name w:val="Fecha a la izquierda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364453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Sinespaciado">
    <w:name w:val="No Spacing"/>
    <w:uiPriority w:val="1"/>
    <w:semiHidden/>
    <w:rsid w:val="00557217"/>
  </w:style>
  <w:style w:type="character" w:styleId="nfasis">
    <w:name w:val="Emphasis"/>
    <w:basedOn w:val="Fuentedeprrafopredeter"/>
    <w:uiPriority w:val="20"/>
    <w:semiHidden/>
    <w:rsid w:val="00557217"/>
    <w:rPr>
      <w:i/>
      <w:iCs/>
    </w:rPr>
  </w:style>
  <w:style w:type="paragraph" w:styleId="Encabezado">
    <w:name w:val="header"/>
    <w:basedOn w:val="Normal"/>
    <w:link w:val="Encabezado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D4B21"/>
  </w:style>
  <w:style w:type="paragraph" w:styleId="Piedepgina">
    <w:name w:val="footer"/>
    <w:basedOn w:val="Normal"/>
    <w:link w:val="PiedepginaC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D4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521134C4-AF09-43B9-8548-DA6AFBBE7503%7d\%7b9C0241BB-0D8A-42A2-B465-9A436BC51B27%7dTF404c3254-b7c3-4ca1-961f-bf6b008649c7ed30e2f8_win32-7a8c2973a4f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C473530F354E5089B51F98519A6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2DFE7-DA42-4588-AD54-4D2BE01F3EFC}"/>
      </w:docPartPr>
      <w:docPartBody>
        <w:p w:rsidR="00000000" w:rsidRDefault="00970C7D">
          <w:pPr>
            <w:pStyle w:val="05C473530F354E5089B51F98519A611B"/>
          </w:pPr>
          <w:r w:rsidRPr="00895B2D">
            <w:rPr>
              <w:lang w:bidi="es-ES"/>
            </w:rPr>
            <w:t>Este certificado se otorga 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7D"/>
    <w:rsid w:val="009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160478B69D4AF1BE0A5A7B8C950EE6">
    <w:name w:val="E2160478B69D4AF1BE0A5A7B8C950EE6"/>
  </w:style>
  <w:style w:type="paragraph" w:customStyle="1" w:styleId="05C473530F354E5089B51F98519A611B">
    <w:name w:val="05C473530F354E5089B51F98519A611B"/>
  </w:style>
  <w:style w:type="paragraph" w:customStyle="1" w:styleId="DAC047DF9D6C483681271DD26E5838C6">
    <w:name w:val="DAC047DF9D6C483681271DD26E5838C6"/>
  </w:style>
  <w:style w:type="paragraph" w:customStyle="1" w:styleId="254C14C8BED1490FBDCC5E8063716377">
    <w:name w:val="254C14C8BED1490FBDCC5E8063716377"/>
  </w:style>
  <w:style w:type="paragraph" w:customStyle="1" w:styleId="4F9EB88FC9744031A1146D237D730E13">
    <w:name w:val="4F9EB88FC9744031A1146D237D730E13"/>
  </w:style>
  <w:style w:type="paragraph" w:customStyle="1" w:styleId="5D95A428400940238261CD49C9744851">
    <w:name w:val="5D95A428400940238261CD49C97448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841DCC6C-6927-4113-A9D0-5C0BFA9ACB78}">
  <we:reference id="wa104161253" version="1.0.0.0" store="es-ES" storeType="OMEX"/>
  <we:alternateReferences>
    <we:reference id="WA104161253" version="1.0.0.0" store="WA10416125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2C95C19-BF1E-4D7A-A544-6CE2E3FAC3A0}">
  <we:reference id="wa104051163" version="1.2.0.3" store="es-E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01A95-2C44-4BF4-8D66-D03DF9195D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E98116-8C15-462D-BB1D-ADB7C5C5E31C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3FC77A2-8107-46B7-B11B-B3BA61EA5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CBE5EF-7220-40DE-9CD8-47B8E364D8C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{9C0241BB-0D8A-42A2-B465-9A436BC51B27}TF404c3254-b7c3-4ca1-961f-bf6b008649c7ed30e2f8_win32-7a8c2973a4f0</Template>
  <TotalTime>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2025-09-17T16:16:00Z</dcterms:created>
  <dcterms:modified xsi:type="dcterms:W3CDTF">2025-09-17T16:48:00Z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